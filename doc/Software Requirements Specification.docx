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98" w:rsidRDefault="008F43C8">
      <w:pPr>
        <w:pStyle w:val="Titel"/>
        <w:jc w:val="right"/>
      </w:pPr>
      <w:fldSimple w:instr=" SUBJECT  WakeMeInTime  \* MERGEFORMAT ">
        <w:r>
          <w:t>WakeMeInTime</w:t>
        </w:r>
      </w:fldSimple>
    </w:p>
    <w:p w:rsidR="00174198" w:rsidRDefault="000927C0">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174198" w:rsidRDefault="00296123">
      <w:pPr>
        <w:pStyle w:val="Titel"/>
        <w:jc w:val="right"/>
      </w:pPr>
      <w:r>
        <w:t>For &lt;Subsystem or Feature&gt;</w:t>
      </w:r>
    </w:p>
    <w:p w:rsidR="00174198" w:rsidRDefault="00174198"/>
    <w:p w:rsidR="00174198" w:rsidRDefault="00174198"/>
    <w:p w:rsidR="00174198" w:rsidRDefault="00296123">
      <w:pPr>
        <w:pStyle w:val="Titel"/>
        <w:jc w:val="right"/>
        <w:rPr>
          <w:sz w:val="28"/>
        </w:rPr>
      </w:pPr>
      <w:r>
        <w:rPr>
          <w:sz w:val="28"/>
        </w:rPr>
        <w:t>Version &lt;1.0&gt;</w:t>
      </w:r>
    </w:p>
    <w:p w:rsidR="00174198" w:rsidRDefault="00174198">
      <w:pPr>
        <w:pStyle w:val="Titel"/>
        <w:rPr>
          <w:sz w:val="28"/>
        </w:rPr>
      </w:pPr>
    </w:p>
    <w:p w:rsidR="00174198" w:rsidRDefault="00174198">
      <w:pPr>
        <w:jc w:val="right"/>
      </w:pPr>
    </w:p>
    <w:p w:rsidR="00174198" w:rsidRDefault="0029612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174198"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74198" w:rsidRDefault="00174198">
      <w:pPr>
        <w:pStyle w:val="Textkrper"/>
      </w:pPr>
    </w:p>
    <w:p w:rsidR="00174198" w:rsidRDefault="00174198">
      <w:pPr>
        <w:pStyle w:val="Textkrper"/>
        <w:sectPr w:rsidR="00174198">
          <w:headerReference w:type="default" r:id="rId8"/>
          <w:footerReference w:type="even" r:id="rId9"/>
          <w:pgSz w:w="12240" w:h="15840" w:code="1"/>
          <w:pgMar w:top="1440" w:right="1440" w:bottom="1440" w:left="1440" w:header="720" w:footer="720" w:gutter="0"/>
          <w:cols w:space="720"/>
          <w:vAlign w:val="center"/>
        </w:sectPr>
      </w:pPr>
    </w:p>
    <w:p w:rsidR="0017419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4198">
        <w:tc>
          <w:tcPr>
            <w:tcW w:w="2304" w:type="dxa"/>
          </w:tcPr>
          <w:p w:rsidR="00174198" w:rsidRDefault="00296123">
            <w:pPr>
              <w:pStyle w:val="Tabletext"/>
              <w:jc w:val="center"/>
              <w:rPr>
                <w:b/>
              </w:rPr>
            </w:pPr>
            <w:r>
              <w:rPr>
                <w:b/>
              </w:rPr>
              <w:t>Date</w:t>
            </w:r>
          </w:p>
        </w:tc>
        <w:tc>
          <w:tcPr>
            <w:tcW w:w="1152" w:type="dxa"/>
          </w:tcPr>
          <w:p w:rsidR="00174198" w:rsidRDefault="00296123">
            <w:pPr>
              <w:pStyle w:val="Tabletext"/>
              <w:jc w:val="center"/>
              <w:rPr>
                <w:b/>
              </w:rPr>
            </w:pPr>
            <w:r>
              <w:rPr>
                <w:b/>
              </w:rPr>
              <w:t>Version</w:t>
            </w:r>
          </w:p>
        </w:tc>
        <w:tc>
          <w:tcPr>
            <w:tcW w:w="3744" w:type="dxa"/>
          </w:tcPr>
          <w:p w:rsidR="00174198" w:rsidRDefault="00296123">
            <w:pPr>
              <w:pStyle w:val="Tabletext"/>
              <w:jc w:val="center"/>
              <w:rPr>
                <w:b/>
              </w:rPr>
            </w:pPr>
            <w:r>
              <w:rPr>
                <w:b/>
              </w:rPr>
              <w:t>Description</w:t>
            </w:r>
          </w:p>
        </w:tc>
        <w:tc>
          <w:tcPr>
            <w:tcW w:w="2304" w:type="dxa"/>
          </w:tcPr>
          <w:p w:rsidR="00174198" w:rsidRDefault="00296123">
            <w:pPr>
              <w:pStyle w:val="Tabletext"/>
              <w:jc w:val="center"/>
              <w:rPr>
                <w:b/>
              </w:rPr>
            </w:pPr>
            <w:r>
              <w:rPr>
                <w:b/>
              </w:rPr>
              <w:t>Author</w:t>
            </w:r>
          </w:p>
        </w:tc>
      </w:tr>
      <w:tr w:rsidR="00174198">
        <w:tc>
          <w:tcPr>
            <w:tcW w:w="2304" w:type="dxa"/>
          </w:tcPr>
          <w:p w:rsidR="00174198" w:rsidRDefault="00296123">
            <w:pPr>
              <w:pStyle w:val="Tabletext"/>
            </w:pPr>
            <w:r>
              <w:t>&lt;dd/mmm/yy&gt;</w:t>
            </w:r>
          </w:p>
        </w:tc>
        <w:tc>
          <w:tcPr>
            <w:tcW w:w="1152" w:type="dxa"/>
          </w:tcPr>
          <w:p w:rsidR="00174198" w:rsidRDefault="00296123">
            <w:pPr>
              <w:pStyle w:val="Tabletext"/>
            </w:pPr>
            <w:r>
              <w:t>&lt;x.x&gt;</w:t>
            </w:r>
          </w:p>
        </w:tc>
        <w:tc>
          <w:tcPr>
            <w:tcW w:w="3744" w:type="dxa"/>
          </w:tcPr>
          <w:p w:rsidR="00174198" w:rsidRDefault="00296123">
            <w:pPr>
              <w:pStyle w:val="Tabletext"/>
            </w:pPr>
            <w:r>
              <w:t>&lt;details&gt;</w:t>
            </w:r>
          </w:p>
        </w:tc>
        <w:tc>
          <w:tcPr>
            <w:tcW w:w="2304" w:type="dxa"/>
          </w:tcPr>
          <w:p w:rsidR="00174198" w:rsidRDefault="00296123">
            <w:pPr>
              <w:pStyle w:val="Tabletext"/>
            </w:pPr>
            <w:r>
              <w:t>&lt;name&gt;</w:t>
            </w: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r w:rsidR="00174198">
        <w:tc>
          <w:tcPr>
            <w:tcW w:w="2304" w:type="dxa"/>
          </w:tcPr>
          <w:p w:rsidR="00174198" w:rsidRDefault="00174198">
            <w:pPr>
              <w:pStyle w:val="Tabletext"/>
            </w:pPr>
          </w:p>
        </w:tc>
        <w:tc>
          <w:tcPr>
            <w:tcW w:w="1152" w:type="dxa"/>
          </w:tcPr>
          <w:p w:rsidR="00174198" w:rsidRDefault="00174198">
            <w:pPr>
              <w:pStyle w:val="Tabletext"/>
            </w:pPr>
          </w:p>
        </w:tc>
        <w:tc>
          <w:tcPr>
            <w:tcW w:w="3744" w:type="dxa"/>
          </w:tcPr>
          <w:p w:rsidR="00174198" w:rsidRDefault="00174198">
            <w:pPr>
              <w:pStyle w:val="Tabletext"/>
            </w:pPr>
          </w:p>
        </w:tc>
        <w:tc>
          <w:tcPr>
            <w:tcW w:w="2304" w:type="dxa"/>
          </w:tcPr>
          <w:p w:rsidR="00174198" w:rsidRDefault="00174198">
            <w:pPr>
              <w:pStyle w:val="Tabletext"/>
            </w:pPr>
          </w:p>
        </w:tc>
      </w:tr>
    </w:tbl>
    <w:p w:rsidR="00174198" w:rsidRDefault="00174198"/>
    <w:p w:rsidR="00174198" w:rsidRDefault="00296123">
      <w:pPr>
        <w:pStyle w:val="Titel"/>
      </w:pPr>
      <w:r>
        <w:br w:type="page"/>
      </w:r>
      <w:r>
        <w:lastRenderedPageBreak/>
        <w:t>Table of Contents</w:t>
      </w:r>
    </w:p>
    <w:p w:rsidR="00174198"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174198"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174198"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174198"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174198" w:rsidRDefault="00296123">
      <w:pPr>
        <w:pStyle w:val="Titel"/>
      </w:pPr>
      <w:r>
        <w:fldChar w:fldCharType="end"/>
      </w:r>
      <w:r>
        <w:br w:type="page"/>
      </w:r>
      <w:r w:rsidR="000927C0">
        <w:lastRenderedPageBreak/>
        <w:fldChar w:fldCharType="begin"/>
      </w:r>
      <w:r w:rsidR="000927C0">
        <w:instrText xml:space="preserve"> TITLE  \* MERGEFORMAT </w:instrText>
      </w:r>
      <w:r w:rsidR="000927C0">
        <w:fldChar w:fldCharType="separate"/>
      </w:r>
      <w:r w:rsidR="00493D50">
        <w:t>Software Requirements Specification</w:t>
      </w:r>
      <w:r w:rsidR="000927C0">
        <w:fldChar w:fldCharType="end"/>
      </w:r>
      <w:r>
        <w:t xml:space="preserve"> </w:t>
      </w:r>
    </w:p>
    <w:p w:rsidR="00174198" w:rsidRDefault="00296123">
      <w:pPr>
        <w:pStyle w:val="berschrift1"/>
      </w:pPr>
      <w:bookmarkStart w:id="0" w:name="_Toc492795815"/>
      <w:r>
        <w:t>Introduction</w:t>
      </w:r>
      <w:bookmarkEnd w:id="0"/>
    </w:p>
    <w:p w:rsidR="009979CD" w:rsidRDefault="00296123" w:rsidP="009979CD">
      <w:pPr>
        <w:pStyle w:val="berschrift2"/>
      </w:pPr>
      <w:bookmarkStart w:id="1" w:name="_Toc492795816"/>
      <w:r>
        <w:t>Purpose</w:t>
      </w:r>
      <w:bookmarkEnd w:id="1"/>
    </w:p>
    <w:p w:rsidR="002E188B" w:rsidRDefault="009979CD" w:rsidP="002E188B">
      <w:pPr>
        <w:ind w:left="720"/>
      </w:pPr>
      <w:r>
        <w:t xml:space="preserve">In our time at school or university we noticed, that our fellow students were often coming too late although they have the dates in their calendars. </w:t>
      </w:r>
      <w:r w:rsidR="002E188B">
        <w:t>They struggled with public transportation or traffic jams.</w:t>
      </w:r>
    </w:p>
    <w:p w:rsidR="002E188B" w:rsidRDefault="002E188B" w:rsidP="002E188B">
      <w:pPr>
        <w:ind w:left="720"/>
      </w:pPr>
      <w:r>
        <w:t>Our application will offer you a feature that will help you reaching your date punctually.</w:t>
      </w:r>
    </w:p>
    <w:p w:rsidR="002E188B" w:rsidRDefault="002E188B" w:rsidP="009979CD">
      <w:pPr>
        <w:ind w:left="720"/>
      </w:pPr>
    </w:p>
    <w:p w:rsidR="00174198" w:rsidRDefault="00296123">
      <w:pPr>
        <w:pStyle w:val="berschrift2"/>
      </w:pPr>
      <w:bookmarkStart w:id="2" w:name="_Toc492795817"/>
      <w:r>
        <w:t>Scope</w:t>
      </w:r>
      <w:bookmarkEnd w:id="2"/>
    </w:p>
    <w:p w:rsidR="009979CD" w:rsidRDefault="002E188B" w:rsidP="002E188B">
      <w:pPr>
        <w:ind w:left="720"/>
      </w:pPr>
      <w:r>
        <w:t>During this course we will focus on:</w:t>
      </w:r>
    </w:p>
    <w:p w:rsidR="002E188B" w:rsidRDefault="002E188B" w:rsidP="002E188B">
      <w:pPr>
        <w:pStyle w:val="Listenabsatz"/>
        <w:numPr>
          <w:ilvl w:val="0"/>
          <w:numId w:val="6"/>
        </w:numPr>
      </w:pPr>
      <w:r>
        <w:t>Read appointments from calendar</w:t>
      </w:r>
    </w:p>
    <w:p w:rsidR="002E188B" w:rsidRDefault="002E188B" w:rsidP="002E188B">
      <w:pPr>
        <w:pStyle w:val="Listenabsatz"/>
        <w:numPr>
          <w:ilvl w:val="0"/>
          <w:numId w:val="6"/>
        </w:numPr>
      </w:pPr>
      <w:r>
        <w:t>Set alarm</w:t>
      </w:r>
    </w:p>
    <w:p w:rsidR="002E188B" w:rsidRDefault="002E188B" w:rsidP="002E188B">
      <w:pPr>
        <w:pStyle w:val="Listenabsatz"/>
        <w:numPr>
          <w:ilvl w:val="0"/>
          <w:numId w:val="6"/>
        </w:numPr>
      </w:pPr>
      <w:r>
        <w:t>Check Google for traffic information</w:t>
      </w:r>
    </w:p>
    <w:p w:rsidR="002E188B" w:rsidRPr="009979CD" w:rsidRDefault="002E188B" w:rsidP="002E188B">
      <w:pPr>
        <w:pStyle w:val="Listenabsatz"/>
        <w:numPr>
          <w:ilvl w:val="0"/>
          <w:numId w:val="6"/>
        </w:numPr>
      </w:pPr>
      <w:r>
        <w:t>Readjust your alarm according to this information</w:t>
      </w:r>
    </w:p>
    <w:p w:rsidR="00174198" w:rsidRDefault="00296123">
      <w:pPr>
        <w:pStyle w:val="berschrift2"/>
      </w:pPr>
      <w:bookmarkStart w:id="3" w:name="_Toc492795818"/>
      <w:r>
        <w:t>Definitions, Acronyms, and Abbreviations</w:t>
      </w:r>
      <w:bookmarkEnd w:id="3"/>
    </w:p>
    <w:p w:rsidR="002E188B" w:rsidRPr="002E188B" w:rsidRDefault="00D41B10" w:rsidP="00D41B10">
      <w:pPr>
        <w:ind w:left="720"/>
      </w:pPr>
      <w:r>
        <w:t>Not applicable</w:t>
      </w:r>
    </w:p>
    <w:p w:rsidR="00174198" w:rsidRDefault="00296123">
      <w:pPr>
        <w:pStyle w:val="berschrift2"/>
      </w:pPr>
      <w:bookmarkStart w:id="4" w:name="_Toc492795819"/>
      <w:r>
        <w:t>References</w:t>
      </w:r>
      <w:bookmarkEnd w:id="4"/>
    </w:p>
    <w:p w:rsidR="00D41B10" w:rsidRPr="002E188B" w:rsidRDefault="00D41B10" w:rsidP="00D41B10">
      <w:pPr>
        <w:ind w:left="720"/>
      </w:pPr>
      <w:bookmarkStart w:id="5" w:name="_Toc492795820"/>
      <w:r>
        <w:t>Not applicable</w:t>
      </w:r>
    </w:p>
    <w:p w:rsidR="00174198" w:rsidRDefault="00296123">
      <w:pPr>
        <w:pStyle w:val="berschrift2"/>
      </w:pPr>
      <w:r>
        <w:t>Overview</w:t>
      </w:r>
      <w:bookmarkEnd w:id="5"/>
    </w:p>
    <w:p w:rsidR="00F02C6D" w:rsidRPr="00F02C6D" w:rsidRDefault="00F02C6D" w:rsidP="00F02C6D">
      <w:pPr>
        <w:ind w:left="720"/>
      </w:pPr>
      <w:r w:rsidRPr="00F02C6D">
        <w:t>The idea behind WakeMeInTime changed from a simple alarm clock app to a complete scheduling app.</w:t>
      </w:r>
      <w:r>
        <w:t xml:space="preserve"> It grabs appointments from your calendar, checks the locations and provides traffic information. It takes </w:t>
      </w:r>
      <w:r w:rsidR="00027913">
        <w:t>this information</w:t>
      </w:r>
      <w:r>
        <w:t xml:space="preserve"> and sets your alarm according to your </w:t>
      </w:r>
      <w:r w:rsidR="00027913">
        <w:t>customized</w:t>
      </w:r>
      <w:r>
        <w:t xml:space="preserve"> time.</w:t>
      </w:r>
    </w:p>
    <w:p w:rsidR="00027913" w:rsidRDefault="00027913">
      <w:pPr>
        <w:widowControl/>
        <w:spacing w:line="240" w:lineRule="auto"/>
        <w:rPr>
          <w:rFonts w:ascii="Arial" w:hAnsi="Arial"/>
          <w:b/>
          <w:sz w:val="24"/>
        </w:rPr>
      </w:pPr>
      <w:bookmarkStart w:id="6" w:name="_Toc492795821"/>
      <w:r>
        <w:br w:type="page"/>
      </w:r>
    </w:p>
    <w:p w:rsidR="00174198" w:rsidRDefault="00296123">
      <w:pPr>
        <w:pStyle w:val="berschrift1"/>
      </w:pPr>
      <w:r>
        <w:lastRenderedPageBreak/>
        <w:t>Overall Description</w:t>
      </w:r>
      <w:bookmarkEnd w:id="6"/>
    </w:p>
    <w:p w:rsidR="00CA65BC" w:rsidRPr="00CA65BC" w:rsidRDefault="000927C0" w:rsidP="00CA65BC">
      <w:pPr>
        <w:ind w:left="720"/>
      </w:pPr>
      <w:r>
        <w:fldChar w:fldCharType="begin"/>
      </w:r>
      <w:r>
        <w:instrText xml:space="preserve"> </w:instrText>
      </w:r>
      <w:r>
        <w:instrText>INCLUDEPICTURE  "https://github.com/flowriance/DFFC/blob/master/doc/WakeMeInTime.png?raw=true"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1in">
            <v:imagedata r:id="rId10" r:href="rId11"/>
          </v:shape>
        </w:pict>
      </w:r>
      <w:r>
        <w:fldChar w:fldCharType="end"/>
      </w:r>
    </w:p>
    <w:p w:rsidR="00174198" w:rsidRDefault="00296123">
      <w:pPr>
        <w:pStyle w:val="berschrift1"/>
      </w:pPr>
      <w:bookmarkStart w:id="7" w:name="_Toc492795822"/>
      <w:r>
        <w:t>Specific Requirements</w:t>
      </w:r>
      <w:bookmarkEnd w:id="7"/>
      <w:r>
        <w:t xml:space="preserve"> </w:t>
      </w:r>
    </w:p>
    <w:p w:rsidR="00F02C6D" w:rsidRPr="00F02C6D" w:rsidRDefault="00F02C6D" w:rsidP="00F02C6D">
      <w:pPr>
        <w:pStyle w:val="Textkrper"/>
      </w:pPr>
    </w:p>
    <w:p w:rsidR="00174198" w:rsidRDefault="00296123">
      <w:pPr>
        <w:pStyle w:val="berschrift2"/>
      </w:pPr>
      <w:bookmarkStart w:id="8" w:name="_Toc492795823"/>
      <w:r>
        <w:t>Functionality</w:t>
      </w:r>
      <w:bookmarkEnd w:id="8"/>
    </w:p>
    <w:p w:rsidR="00AC258B" w:rsidRDefault="00AC258B" w:rsidP="00AC258B">
      <w:pPr>
        <w:pStyle w:val="berschrift3"/>
      </w:pPr>
      <w:r>
        <w:t>Register</w:t>
      </w:r>
    </w:p>
    <w:p w:rsidR="00C70B49" w:rsidRDefault="00C70B49" w:rsidP="00C70B49">
      <w:pPr>
        <w:ind w:left="720"/>
      </w:pPr>
      <w:r>
        <w:t>The user can register, primarily with his Google account, since most of our functionality is based on Google services.</w:t>
      </w:r>
    </w:p>
    <w:p w:rsidR="00C70B49" w:rsidRDefault="00C70B49" w:rsidP="00C70B49">
      <w:pPr>
        <w:pStyle w:val="berschrift3"/>
      </w:pPr>
      <w:r>
        <w:t>Login</w:t>
      </w:r>
      <w:bookmarkStart w:id="9" w:name="_GoBack"/>
      <w:bookmarkEnd w:id="9"/>
    </w:p>
    <w:p w:rsidR="00C70B49" w:rsidRDefault="00C70B49" w:rsidP="00C70B49">
      <w:pPr>
        <w:ind w:left="720"/>
      </w:pPr>
      <w:r>
        <w:t>The user can log in to our app by providing his Google account information.</w:t>
      </w:r>
    </w:p>
    <w:p w:rsidR="00C70B49" w:rsidRDefault="00C70B49" w:rsidP="00C70B49">
      <w:pPr>
        <w:pStyle w:val="berschrift3"/>
      </w:pPr>
      <w:r>
        <w:t>Logout</w:t>
      </w:r>
    </w:p>
    <w:p w:rsidR="00C70B49" w:rsidRPr="00C70B49" w:rsidRDefault="00C70B49" w:rsidP="00C70B49">
      <w:pPr>
        <w:ind w:firstLine="720"/>
      </w:pPr>
      <w:r>
        <w:t>The user can log out.</w:t>
      </w:r>
    </w:p>
    <w:p w:rsidR="00174198" w:rsidRDefault="00895530">
      <w:pPr>
        <w:pStyle w:val="berschrift3"/>
      </w:pPr>
      <w:r>
        <w:t>Get calendar data</w:t>
      </w:r>
    </w:p>
    <w:p w:rsidR="00174198" w:rsidRDefault="0070724D" w:rsidP="00523B98">
      <w:pPr>
        <w:ind w:left="720"/>
      </w:pPr>
      <w:r>
        <w:t>The a</w:t>
      </w:r>
      <w:r w:rsidR="00895530">
        <w:t xml:space="preserve">pp </w:t>
      </w:r>
      <w:r>
        <w:t>can connect to your Google</w:t>
      </w:r>
      <w:r w:rsidR="00895530">
        <w:t xml:space="preserve"> Calendar and read</w:t>
      </w:r>
      <w:r>
        <w:t xml:space="preserve"> your</w:t>
      </w:r>
      <w:r w:rsidR="00895530">
        <w:t xml:space="preserve"> appointment information.</w:t>
      </w:r>
    </w:p>
    <w:p w:rsidR="00895530" w:rsidRDefault="00895530" w:rsidP="00895530">
      <w:pPr>
        <w:pStyle w:val="berschrift3"/>
      </w:pPr>
      <w:r>
        <w:t>Get traffic information</w:t>
      </w:r>
    </w:p>
    <w:p w:rsidR="0070724D" w:rsidRPr="0070724D" w:rsidRDefault="0070724D" w:rsidP="0070724D">
      <w:pPr>
        <w:ind w:left="720"/>
      </w:pPr>
      <w:r>
        <w:t>The app can use Google to check for traffic data and can also use “Deutsche Bahn” data or other local transportation service to get information about public transport</w:t>
      </w:r>
      <w:r w:rsidR="00C70B49">
        <w:t>ation</w:t>
      </w:r>
      <w:r>
        <w:t>.</w:t>
      </w:r>
    </w:p>
    <w:p w:rsidR="00895530" w:rsidRDefault="00895530" w:rsidP="00895530">
      <w:pPr>
        <w:pStyle w:val="berschrift3"/>
      </w:pPr>
      <w:r>
        <w:t>Set alarm</w:t>
      </w:r>
    </w:p>
    <w:p w:rsidR="0070724D" w:rsidRPr="0070724D" w:rsidRDefault="0070724D" w:rsidP="0070724D">
      <w:pPr>
        <w:ind w:left="720"/>
      </w:pPr>
      <w:r>
        <w:t xml:space="preserve">The app has access </w:t>
      </w:r>
      <w:r w:rsidR="00C70B49">
        <w:t>to the alarm</w:t>
      </w:r>
      <w:r>
        <w:t xml:space="preserve"> and can set </w:t>
      </w:r>
      <w:r w:rsidR="00C70B49">
        <w:t>it</w:t>
      </w:r>
      <w:r>
        <w:t xml:space="preserve"> and change </w:t>
      </w:r>
      <w:r w:rsidR="00C70B49">
        <w:t>the</w:t>
      </w:r>
      <w:r>
        <w:t xml:space="preserve"> alarm settings.</w:t>
      </w:r>
    </w:p>
    <w:p w:rsidR="00895530" w:rsidRDefault="00895530" w:rsidP="00895530">
      <w:pPr>
        <w:pStyle w:val="berschrift3"/>
      </w:pPr>
      <w:r>
        <w:t>Set notification</w:t>
      </w:r>
    </w:p>
    <w:p w:rsidR="0070724D" w:rsidRDefault="0070724D" w:rsidP="0070724D">
      <w:pPr>
        <w:ind w:left="720"/>
      </w:pPr>
      <w:r>
        <w:t>The app will show you various notifications about your appointments, or how much time you have left.</w:t>
      </w:r>
    </w:p>
    <w:p w:rsidR="00C70B49" w:rsidRDefault="00C70B49" w:rsidP="00C70B49">
      <w:pPr>
        <w:pStyle w:val="berschrift3"/>
      </w:pPr>
      <w:r>
        <w:t>Chang settings</w:t>
      </w:r>
    </w:p>
    <w:p w:rsidR="00C70B49" w:rsidRPr="00C70B49" w:rsidRDefault="00C70B49" w:rsidP="00C70B49">
      <w:pPr>
        <w:ind w:left="720"/>
      </w:pPr>
      <w:r>
        <w:t>The user can change various app setting.</w:t>
      </w:r>
    </w:p>
    <w:p w:rsidR="00174198" w:rsidRDefault="00296123">
      <w:pPr>
        <w:pStyle w:val="berschrift2"/>
        <w:ind w:left="720" w:hanging="720"/>
      </w:pPr>
      <w:bookmarkStart w:id="10" w:name="_Toc492795825"/>
      <w:r>
        <w:t>Usability</w:t>
      </w:r>
      <w:bookmarkEnd w:id="10"/>
      <w:r>
        <w:t xml:space="preserve"> </w:t>
      </w:r>
    </w:p>
    <w:p w:rsidR="00895530" w:rsidRPr="00895530" w:rsidRDefault="00895530" w:rsidP="00895530">
      <w:pPr>
        <w:ind w:left="720"/>
      </w:pPr>
    </w:p>
    <w:p w:rsidR="00174198" w:rsidRDefault="00296123">
      <w:pPr>
        <w:pStyle w:val="InfoBlue"/>
      </w:pPr>
      <w:r>
        <w:t>[This section includes all those requirements that affect usability. For example,</w:t>
      </w:r>
    </w:p>
    <w:p w:rsidR="00174198" w:rsidRDefault="00296123" w:rsidP="00296123">
      <w:pPr>
        <w:pStyle w:val="InfoBlue"/>
        <w:numPr>
          <w:ilvl w:val="0"/>
          <w:numId w:val="2"/>
        </w:numPr>
      </w:pPr>
      <w:r>
        <w:t>specify the required training time for a normal users and a power user to become productive at particular operations</w:t>
      </w:r>
    </w:p>
    <w:p w:rsidR="00174198" w:rsidRDefault="00296123" w:rsidP="00296123">
      <w:pPr>
        <w:pStyle w:val="InfoBlue"/>
        <w:numPr>
          <w:ilvl w:val="0"/>
          <w:numId w:val="2"/>
        </w:numPr>
      </w:pPr>
      <w:r>
        <w:t>specify measurable task times for typical tasks or base the new system’s usability requirements on other systems that the users know and like</w:t>
      </w:r>
    </w:p>
    <w:p w:rsidR="00174198" w:rsidRDefault="00296123" w:rsidP="00296123">
      <w:pPr>
        <w:pStyle w:val="InfoBlue"/>
        <w:numPr>
          <w:ilvl w:val="0"/>
          <w:numId w:val="2"/>
        </w:numPr>
      </w:pPr>
      <w:r>
        <w:t>specify requirement to conform to common usability standards, such as IBM’s CUA standards Microsoft’s GUI standards]</w:t>
      </w:r>
    </w:p>
    <w:p w:rsidR="00174198" w:rsidRDefault="00895530">
      <w:pPr>
        <w:pStyle w:val="berschrift3"/>
        <w:ind w:left="720" w:hanging="720"/>
      </w:pPr>
      <w:r>
        <w:t>Structured settings</w:t>
      </w:r>
    </w:p>
    <w:p w:rsidR="00174198" w:rsidRDefault="00296123">
      <w:pPr>
        <w:pStyle w:val="InfoBlue"/>
      </w:pPr>
      <w:r>
        <w:t>[The requirement description goes here.]</w:t>
      </w:r>
    </w:p>
    <w:p w:rsidR="00895530" w:rsidRDefault="00895530" w:rsidP="00895530">
      <w:pPr>
        <w:pStyle w:val="berschrift3"/>
      </w:pPr>
      <w:r>
        <w:lastRenderedPageBreak/>
        <w:t>Easily accessible functions</w:t>
      </w:r>
    </w:p>
    <w:p w:rsidR="00895530" w:rsidRPr="00895530" w:rsidRDefault="00895530" w:rsidP="00895530">
      <w:pPr>
        <w:pStyle w:val="berschrift3"/>
      </w:pPr>
    </w:p>
    <w:p w:rsidR="00174198" w:rsidRDefault="00296123">
      <w:pPr>
        <w:pStyle w:val="berschrift2"/>
      </w:pPr>
      <w:bookmarkStart w:id="11" w:name="_Toc492795827"/>
      <w:r>
        <w:t>Reliability</w:t>
      </w:r>
      <w:bookmarkEnd w:id="11"/>
      <w:r>
        <w:t xml:space="preserve"> </w:t>
      </w:r>
    </w:p>
    <w:p w:rsidR="00174198" w:rsidRDefault="00296123">
      <w:pPr>
        <w:pStyle w:val="InfoBlue"/>
      </w:pPr>
      <w:r>
        <w:t>[Requirements for reliability of the system should be specified here. Some suggestions follow:</w:t>
      </w:r>
    </w:p>
    <w:p w:rsidR="00174198" w:rsidRDefault="00296123" w:rsidP="00296123">
      <w:pPr>
        <w:pStyle w:val="InfoBlue"/>
        <w:numPr>
          <w:ilvl w:val="0"/>
          <w:numId w:val="3"/>
        </w:numPr>
      </w:pPr>
      <w:r>
        <w:t>Availability—specify the percentage of time available ( xx.xx%), hours of use, maintenance access, degraded mode operations, and so on.</w:t>
      </w:r>
    </w:p>
    <w:p w:rsidR="00174198" w:rsidRDefault="00296123" w:rsidP="00296123">
      <w:pPr>
        <w:pStyle w:val="InfoBlue"/>
        <w:numPr>
          <w:ilvl w:val="0"/>
          <w:numId w:val="3"/>
        </w:numPr>
      </w:pPr>
      <w:r>
        <w:t>Mean Time Between Failures (MTBF) — this is usually specified in hours, but it could also be specified in terms of days, months or years.</w:t>
      </w:r>
    </w:p>
    <w:p w:rsidR="00174198" w:rsidRDefault="00296123" w:rsidP="00296123">
      <w:pPr>
        <w:pStyle w:val="InfoBlue"/>
        <w:numPr>
          <w:ilvl w:val="0"/>
          <w:numId w:val="3"/>
        </w:numPr>
      </w:pPr>
      <w:r>
        <w:t>Mean Time To Repair (MTTR)—how long is the system allowed to be out of operation after it has failed?</w:t>
      </w:r>
    </w:p>
    <w:p w:rsidR="00174198" w:rsidRDefault="00296123" w:rsidP="00296123">
      <w:pPr>
        <w:pStyle w:val="InfoBlue"/>
        <w:numPr>
          <w:ilvl w:val="0"/>
          <w:numId w:val="3"/>
        </w:numPr>
      </w:pPr>
      <w:r>
        <w:t>Accuracy—specifies precision (resolution) and accuracy (by some known standard) that is required in the system’s output.</w:t>
      </w:r>
    </w:p>
    <w:p w:rsidR="00174198" w:rsidRDefault="00296123" w:rsidP="00296123">
      <w:pPr>
        <w:pStyle w:val="InfoBlue"/>
        <w:numPr>
          <w:ilvl w:val="0"/>
          <w:numId w:val="3"/>
        </w:numPr>
      </w:pPr>
      <w:r>
        <w:t>Maximum Bugs or Defect Rate—usually expressed in terms of bugs per thousand lines of code (bugs/KLOC) or bugs per function-point( bugs/function-point).</w:t>
      </w:r>
    </w:p>
    <w:p w:rsidR="00174198"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174198" w:rsidRDefault="00296123">
      <w:pPr>
        <w:pStyle w:val="berschrift3"/>
        <w:ind w:left="720" w:hanging="720"/>
      </w:pPr>
      <w:bookmarkStart w:id="12" w:name="_Toc492795828"/>
      <w:r>
        <w:t>&lt;Reliability Requirement One&gt;</w:t>
      </w:r>
      <w:bookmarkEnd w:id="12"/>
    </w:p>
    <w:p w:rsidR="00174198" w:rsidRDefault="00296123">
      <w:pPr>
        <w:pStyle w:val="InfoBlue"/>
      </w:pPr>
      <w:r>
        <w:t>[The requirement description.]</w:t>
      </w:r>
    </w:p>
    <w:p w:rsidR="00174198" w:rsidRDefault="00296123">
      <w:pPr>
        <w:pStyle w:val="berschrift2"/>
      </w:pPr>
      <w:bookmarkStart w:id="13" w:name="_Toc492795829"/>
      <w:r>
        <w:t>Performance</w:t>
      </w:r>
      <w:bookmarkEnd w:id="13"/>
    </w:p>
    <w:p w:rsidR="00174198" w:rsidRDefault="00296123">
      <w:pPr>
        <w:pStyle w:val="InfoBlue"/>
      </w:pPr>
      <w:r>
        <w:t>[The system’s performance characteristics are outlined in this section. Include specific response times. Where applicable, reference related Use Cases by name.</w:t>
      </w:r>
    </w:p>
    <w:p w:rsidR="00174198" w:rsidRDefault="00296123" w:rsidP="00296123">
      <w:pPr>
        <w:pStyle w:val="InfoBlue"/>
        <w:numPr>
          <w:ilvl w:val="0"/>
          <w:numId w:val="4"/>
        </w:numPr>
      </w:pPr>
      <w:r>
        <w:t>Response time for a transaction (average, maximum)</w:t>
      </w:r>
    </w:p>
    <w:p w:rsidR="00174198" w:rsidRDefault="00296123" w:rsidP="00296123">
      <w:pPr>
        <w:pStyle w:val="InfoBlue"/>
        <w:numPr>
          <w:ilvl w:val="0"/>
          <w:numId w:val="4"/>
        </w:numPr>
      </w:pPr>
      <w:r>
        <w:t>Throughput, for example, transactions per second</w:t>
      </w:r>
    </w:p>
    <w:p w:rsidR="00174198" w:rsidRDefault="00296123" w:rsidP="00296123">
      <w:pPr>
        <w:pStyle w:val="InfoBlue"/>
        <w:numPr>
          <w:ilvl w:val="0"/>
          <w:numId w:val="4"/>
        </w:numPr>
      </w:pPr>
      <w:r>
        <w:t>Capacity, for example, the number of customers or transactions the system can accommodate</w:t>
      </w:r>
    </w:p>
    <w:p w:rsidR="00174198" w:rsidRDefault="00296123" w:rsidP="00296123">
      <w:pPr>
        <w:pStyle w:val="InfoBlue"/>
        <w:numPr>
          <w:ilvl w:val="0"/>
          <w:numId w:val="4"/>
        </w:numPr>
      </w:pPr>
      <w:r>
        <w:t>Degradation modes (what is the acceptable mode of operation when the system has been degraded in some manner)</w:t>
      </w:r>
    </w:p>
    <w:p w:rsidR="00174198" w:rsidRDefault="00296123" w:rsidP="00296123">
      <w:pPr>
        <w:pStyle w:val="InfoBlue"/>
        <w:numPr>
          <w:ilvl w:val="0"/>
          <w:numId w:val="4"/>
        </w:numPr>
      </w:pPr>
      <w:r>
        <w:t>Resource utilization, such as memory, disk, communications, and so forth.</w:t>
      </w:r>
    </w:p>
    <w:p w:rsidR="00174198" w:rsidRDefault="00296123">
      <w:pPr>
        <w:pStyle w:val="berschrift3"/>
        <w:ind w:left="720" w:hanging="720"/>
      </w:pPr>
      <w:bookmarkStart w:id="14" w:name="_Toc492795830"/>
      <w:r>
        <w:t>&lt;Performance Requirement One&gt;</w:t>
      </w:r>
      <w:bookmarkEnd w:id="14"/>
    </w:p>
    <w:p w:rsidR="00174198" w:rsidRDefault="00296123">
      <w:pPr>
        <w:pStyle w:val="InfoBlue"/>
      </w:pPr>
      <w:r>
        <w:t>[The requirement description goes here.]</w:t>
      </w:r>
    </w:p>
    <w:p w:rsidR="00174198" w:rsidRDefault="00296123">
      <w:pPr>
        <w:pStyle w:val="berschrift2"/>
      </w:pPr>
      <w:bookmarkStart w:id="15" w:name="_Toc492795831"/>
      <w:r>
        <w:t>Supportability</w:t>
      </w:r>
      <w:bookmarkEnd w:id="15"/>
    </w:p>
    <w:p w:rsidR="00174198"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174198" w:rsidRDefault="00296123">
      <w:pPr>
        <w:pStyle w:val="berschrift3"/>
        <w:ind w:left="720" w:hanging="720"/>
      </w:pPr>
      <w:bookmarkStart w:id="16" w:name="_Toc492795832"/>
      <w:r>
        <w:t>&lt;Supportability Requirement One&gt;</w:t>
      </w:r>
      <w:bookmarkEnd w:id="16"/>
    </w:p>
    <w:p w:rsidR="00174198" w:rsidRDefault="00296123">
      <w:pPr>
        <w:pStyle w:val="InfoBlue"/>
      </w:pPr>
      <w:r>
        <w:t>[The requirement description goes here.]</w:t>
      </w:r>
    </w:p>
    <w:p w:rsidR="00174198" w:rsidRDefault="00296123">
      <w:pPr>
        <w:pStyle w:val="berschrift2"/>
      </w:pPr>
      <w:bookmarkStart w:id="17" w:name="_Toc492795833"/>
      <w:r>
        <w:t>Design Constraints</w:t>
      </w:r>
      <w:bookmarkEnd w:id="17"/>
    </w:p>
    <w:p w:rsidR="00174198" w:rsidRDefault="00296123">
      <w:pPr>
        <w:pStyle w:val="InfoBlue"/>
      </w:pPr>
      <w:r>
        <w:t xml:space="preserve">[This section indicates any design constraints on the system being built. Design constraints represent design decisions that have been mandated and must be adhered to.  Examples include software languages, </w:t>
      </w:r>
      <w:r>
        <w:lastRenderedPageBreak/>
        <w:t>software process requirements, prescribed use of developmental tools, architectural and design constraints, purchased components, class libraries, and so on.]</w:t>
      </w:r>
    </w:p>
    <w:p w:rsidR="00174198" w:rsidRDefault="00296123">
      <w:pPr>
        <w:pStyle w:val="berschrift3"/>
        <w:ind w:left="720" w:hanging="720"/>
      </w:pPr>
      <w:bookmarkStart w:id="18" w:name="_Toc492795834"/>
      <w:r>
        <w:t>&lt;Design Constraint One&gt;</w:t>
      </w:r>
      <w:bookmarkEnd w:id="18"/>
    </w:p>
    <w:p w:rsidR="00174198" w:rsidRDefault="00296123">
      <w:pPr>
        <w:pStyle w:val="InfoBlue"/>
      </w:pPr>
      <w:r>
        <w:t>[The requirement description goes here.]</w:t>
      </w:r>
    </w:p>
    <w:p w:rsidR="00174198" w:rsidRDefault="00296123">
      <w:pPr>
        <w:pStyle w:val="berschrift2"/>
      </w:pPr>
      <w:bookmarkStart w:id="19" w:name="_Toc492795835"/>
      <w:r>
        <w:t>On-line User Documentation and Help System Requirements</w:t>
      </w:r>
      <w:bookmarkEnd w:id="19"/>
    </w:p>
    <w:p w:rsidR="00174198" w:rsidRDefault="00296123">
      <w:pPr>
        <w:pStyle w:val="InfoBlue"/>
      </w:pPr>
      <w:r>
        <w:t>[Describes the requirements, if any, for o-line user documentation, help systems, help about notices, and so forth.]</w:t>
      </w:r>
    </w:p>
    <w:p w:rsidR="00174198" w:rsidRDefault="00296123">
      <w:pPr>
        <w:pStyle w:val="berschrift2"/>
      </w:pPr>
      <w:bookmarkStart w:id="20" w:name="_Toc492795836"/>
      <w:r>
        <w:t>Purchased Components</w:t>
      </w:r>
      <w:bookmarkEnd w:id="20"/>
    </w:p>
    <w:p w:rsidR="00174198" w:rsidRDefault="00296123">
      <w:pPr>
        <w:pStyle w:val="InfoBlue"/>
      </w:pPr>
      <w:r>
        <w:t>[This section describes any purchased components to be used with the system, any applicable licensing or usage restrictions, and any associated compatibility and interoperability or interface standards.]</w:t>
      </w:r>
    </w:p>
    <w:p w:rsidR="00174198" w:rsidRDefault="00296123">
      <w:pPr>
        <w:pStyle w:val="berschrift2"/>
      </w:pPr>
      <w:bookmarkStart w:id="21" w:name="_Toc492795837"/>
      <w:r>
        <w:t>Interfaces</w:t>
      </w:r>
      <w:bookmarkEnd w:id="21"/>
    </w:p>
    <w:p w:rsidR="00174198"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74198" w:rsidRDefault="00296123">
      <w:pPr>
        <w:pStyle w:val="berschrift3"/>
        <w:ind w:left="720" w:hanging="720"/>
      </w:pPr>
      <w:bookmarkStart w:id="22" w:name="_Toc492795838"/>
      <w:r>
        <w:t>User Interfaces</w:t>
      </w:r>
      <w:bookmarkEnd w:id="22"/>
    </w:p>
    <w:p w:rsidR="00174198" w:rsidRDefault="00296123">
      <w:pPr>
        <w:pStyle w:val="InfoBlue"/>
      </w:pPr>
      <w:r>
        <w:t>[Describe the user interfaces that are to be implemented by the software.]</w:t>
      </w:r>
    </w:p>
    <w:p w:rsidR="00174198" w:rsidRDefault="00296123">
      <w:pPr>
        <w:pStyle w:val="berschrift3"/>
        <w:ind w:left="720" w:hanging="720"/>
      </w:pPr>
      <w:bookmarkStart w:id="23" w:name="_Toc492795839"/>
      <w:r>
        <w:t>Hardware Interfaces</w:t>
      </w:r>
      <w:bookmarkEnd w:id="23"/>
    </w:p>
    <w:p w:rsidR="00174198" w:rsidRDefault="00296123">
      <w:pPr>
        <w:pStyle w:val="InfoBlue"/>
      </w:pPr>
      <w:r>
        <w:t>[This section defines any hardware interfaces that are to be supported by the software, including logical structure, physical addresses, expected behavior, and so on.]</w:t>
      </w:r>
    </w:p>
    <w:p w:rsidR="00174198" w:rsidRDefault="00296123">
      <w:pPr>
        <w:pStyle w:val="berschrift3"/>
        <w:ind w:left="720" w:hanging="720"/>
      </w:pPr>
      <w:bookmarkStart w:id="24" w:name="_Toc492795840"/>
      <w:r>
        <w:t>Software Interfaces</w:t>
      </w:r>
      <w:bookmarkEnd w:id="24"/>
    </w:p>
    <w:p w:rsidR="00174198"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174198" w:rsidRDefault="00296123">
      <w:pPr>
        <w:pStyle w:val="berschrift3"/>
        <w:ind w:left="720" w:hanging="720"/>
      </w:pPr>
      <w:bookmarkStart w:id="25" w:name="_Toc492795841"/>
      <w:r>
        <w:t>Communications Interfaces</w:t>
      </w:r>
      <w:bookmarkEnd w:id="25"/>
    </w:p>
    <w:p w:rsidR="00174198" w:rsidRDefault="00296123">
      <w:pPr>
        <w:pStyle w:val="InfoBlue"/>
      </w:pPr>
      <w:r>
        <w:t>[Describe any communications interfaces to other systems or devices such as local area networks, remote serial devices, and so forth.]</w:t>
      </w:r>
    </w:p>
    <w:p w:rsidR="00174198" w:rsidRDefault="00296123">
      <w:pPr>
        <w:pStyle w:val="berschrift2"/>
      </w:pPr>
      <w:bookmarkStart w:id="26" w:name="_Toc492795842"/>
      <w:r>
        <w:t>Licensing Requirements</w:t>
      </w:r>
      <w:bookmarkEnd w:id="26"/>
    </w:p>
    <w:p w:rsidR="00174198" w:rsidRDefault="00296123">
      <w:pPr>
        <w:pStyle w:val="InfoBlue"/>
      </w:pPr>
      <w:r>
        <w:t>[Defines any licensing enforcement requirements or other usage restriction requirements that are to be exhibited by the software.]</w:t>
      </w:r>
    </w:p>
    <w:p w:rsidR="00174198" w:rsidRDefault="00296123">
      <w:pPr>
        <w:pStyle w:val="berschrift2"/>
      </w:pPr>
      <w:bookmarkStart w:id="27" w:name="_Toc492795843"/>
      <w:r>
        <w:t>Legal, Copyright, and Other Notices</w:t>
      </w:r>
      <w:bookmarkEnd w:id="27"/>
    </w:p>
    <w:p w:rsidR="00174198" w:rsidRDefault="00296123">
      <w:pPr>
        <w:pStyle w:val="InfoBlue"/>
      </w:pPr>
      <w:r>
        <w:t>[This section describes any necessary legal disclaimers, warranties, copyright notices, patent notices, wordmark, trademark, or logo compliance issues for the software.]</w:t>
      </w:r>
    </w:p>
    <w:p w:rsidR="00174198" w:rsidRDefault="00296123">
      <w:pPr>
        <w:pStyle w:val="berschrift2"/>
      </w:pPr>
      <w:bookmarkStart w:id="28" w:name="_Toc492795844"/>
      <w:r>
        <w:t>Applicable Standards</w:t>
      </w:r>
      <w:bookmarkEnd w:id="28"/>
    </w:p>
    <w:p w:rsidR="00174198"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174198" w:rsidRDefault="00296123">
      <w:pPr>
        <w:pStyle w:val="berschrift1"/>
      </w:pPr>
      <w:bookmarkStart w:id="29" w:name="_Toc492795845"/>
      <w:r>
        <w:t>Supporting Information</w:t>
      </w:r>
      <w:bookmarkEnd w:id="29"/>
    </w:p>
    <w:p w:rsidR="00174198" w:rsidRDefault="00296123">
      <w:pPr>
        <w:pStyle w:val="InfoBlue"/>
      </w:pPr>
      <w:r>
        <w:t xml:space="preserve">[The supporting information makes the </w:t>
      </w:r>
      <w:r>
        <w:rPr>
          <w:b/>
          <w:bCs/>
        </w:rPr>
        <w:t>SRS</w:t>
      </w:r>
      <w:r>
        <w:t xml:space="preserve"> easier to use.  It includes:</w:t>
      </w:r>
    </w:p>
    <w:p w:rsidR="00174198" w:rsidRDefault="00296123" w:rsidP="00296123">
      <w:pPr>
        <w:pStyle w:val="InfoBlue"/>
        <w:numPr>
          <w:ilvl w:val="0"/>
          <w:numId w:val="5"/>
        </w:numPr>
      </w:pPr>
      <w:r>
        <w:lastRenderedPageBreak/>
        <w:t>Table of contents</w:t>
      </w:r>
    </w:p>
    <w:p w:rsidR="00174198" w:rsidRDefault="00296123" w:rsidP="00296123">
      <w:pPr>
        <w:pStyle w:val="InfoBlue"/>
        <w:numPr>
          <w:ilvl w:val="0"/>
          <w:numId w:val="5"/>
        </w:numPr>
      </w:pPr>
      <w:r>
        <w:t>Index</w:t>
      </w:r>
    </w:p>
    <w:p w:rsidR="00174198"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7C0" w:rsidRDefault="000927C0">
      <w:pPr>
        <w:spacing w:line="240" w:lineRule="auto"/>
      </w:pPr>
      <w:r>
        <w:separator/>
      </w:r>
    </w:p>
  </w:endnote>
  <w:endnote w:type="continuationSeparator" w:id="0">
    <w:p w:rsidR="000927C0" w:rsidRDefault="00092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74198" w:rsidRDefault="001741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4198">
      <w:tc>
        <w:tcPr>
          <w:tcW w:w="3162" w:type="dxa"/>
          <w:tcBorders>
            <w:top w:val="nil"/>
            <w:left w:val="nil"/>
            <w:bottom w:val="nil"/>
            <w:right w:val="nil"/>
          </w:tcBorders>
        </w:tcPr>
        <w:p w:rsidR="00174198" w:rsidRDefault="00296123">
          <w:pPr>
            <w:ind w:right="360"/>
          </w:pPr>
          <w:r>
            <w:t>Confidential</w:t>
          </w:r>
        </w:p>
      </w:tc>
      <w:tc>
        <w:tcPr>
          <w:tcW w:w="3162" w:type="dxa"/>
          <w:tcBorders>
            <w:top w:val="nil"/>
            <w:left w:val="nil"/>
            <w:bottom w:val="nil"/>
            <w:right w:val="nil"/>
          </w:tcBorders>
        </w:tcPr>
        <w:p w:rsidR="00174198" w:rsidRDefault="00296123">
          <w:pPr>
            <w:jc w:val="center"/>
          </w:pPr>
          <w:r>
            <w:sym w:font="Symbol" w:char="F0D3"/>
          </w:r>
          <w:r w:rsidR="000927C0">
            <w:fldChar w:fldCharType="begin"/>
          </w:r>
          <w:r w:rsidR="000927C0">
            <w:instrText xml:space="preserve"> DOCPROPERTY "Company"  \* MERGEFORMAT </w:instrText>
          </w:r>
          <w:r w:rsidR="000927C0">
            <w:fldChar w:fldCharType="separate"/>
          </w:r>
          <w:r w:rsidR="00493D50">
            <w:t>&lt;Company Name&gt;</w:t>
          </w:r>
          <w:r w:rsidR="000927C0">
            <w:fldChar w:fldCharType="end"/>
          </w:r>
          <w:r>
            <w:t xml:space="preserve">, </w:t>
          </w:r>
          <w:r>
            <w:fldChar w:fldCharType="begin"/>
          </w:r>
          <w:r>
            <w:instrText xml:space="preserve"> DATE \@ "yyyy" </w:instrText>
          </w:r>
          <w:r>
            <w:fldChar w:fldCharType="separate"/>
          </w:r>
          <w:r w:rsidR="00C36059">
            <w:rPr>
              <w:noProof/>
            </w:rPr>
            <w:t>2017</w:t>
          </w:r>
          <w:r>
            <w:fldChar w:fldCharType="end"/>
          </w:r>
        </w:p>
      </w:tc>
      <w:tc>
        <w:tcPr>
          <w:tcW w:w="3162" w:type="dxa"/>
          <w:tcBorders>
            <w:top w:val="nil"/>
            <w:left w:val="nil"/>
            <w:bottom w:val="nil"/>
            <w:right w:val="nil"/>
          </w:tcBorders>
        </w:tcPr>
        <w:p w:rsidR="0017419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66333C">
            <w:rPr>
              <w:rStyle w:val="Seitenzahl"/>
              <w:noProof/>
            </w:rPr>
            <w:t>6</w:t>
          </w:r>
          <w:r>
            <w:rPr>
              <w:rStyle w:val="Seitenzahl"/>
            </w:rPr>
            <w:fldChar w:fldCharType="end"/>
          </w:r>
        </w:p>
      </w:tc>
    </w:tr>
  </w:tbl>
  <w:p w:rsidR="00174198" w:rsidRDefault="0017419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7C0" w:rsidRDefault="000927C0">
      <w:pPr>
        <w:spacing w:line="240" w:lineRule="auto"/>
      </w:pPr>
      <w:r>
        <w:separator/>
      </w:r>
    </w:p>
  </w:footnote>
  <w:footnote w:type="continuationSeparator" w:id="0">
    <w:p w:rsidR="000927C0" w:rsidRDefault="000927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rPr>
        <w:sz w:val="24"/>
      </w:rPr>
    </w:pPr>
  </w:p>
  <w:p w:rsidR="00174198" w:rsidRDefault="00174198">
    <w:pPr>
      <w:pBdr>
        <w:top w:val="single" w:sz="6" w:space="1" w:color="auto"/>
      </w:pBdr>
      <w:rPr>
        <w:sz w:val="24"/>
      </w:rPr>
    </w:pPr>
  </w:p>
  <w:p w:rsidR="00174198" w:rsidRDefault="008F43C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74198" w:rsidRDefault="00174198">
    <w:pPr>
      <w:pBdr>
        <w:bottom w:val="single" w:sz="6" w:space="1" w:color="auto"/>
      </w:pBdr>
      <w:jc w:val="right"/>
      <w:rPr>
        <w:sz w:val="24"/>
      </w:rPr>
    </w:pPr>
  </w:p>
  <w:p w:rsidR="00174198" w:rsidRDefault="001741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4198">
      <w:tc>
        <w:tcPr>
          <w:tcW w:w="6379" w:type="dxa"/>
        </w:tcPr>
        <w:p w:rsidR="00174198" w:rsidRDefault="00C36059">
          <w:r>
            <w:t>WakeMeInTime</w:t>
          </w:r>
        </w:p>
      </w:tc>
      <w:tc>
        <w:tcPr>
          <w:tcW w:w="3179" w:type="dxa"/>
        </w:tcPr>
        <w:p w:rsidR="00174198" w:rsidRDefault="00C36059">
          <w:pPr>
            <w:tabs>
              <w:tab w:val="left" w:pos="1135"/>
            </w:tabs>
            <w:spacing w:before="40"/>
            <w:ind w:right="68"/>
          </w:pPr>
          <w:r>
            <w:t xml:space="preserve">  Version:           0.1</w:t>
          </w:r>
        </w:p>
      </w:tc>
    </w:tr>
    <w:tr w:rsidR="00174198">
      <w:tc>
        <w:tcPr>
          <w:tcW w:w="6379" w:type="dxa"/>
        </w:tcPr>
        <w:p w:rsidR="00174198" w:rsidRDefault="000927C0">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174198" w:rsidRDefault="00C36059">
          <w:r>
            <w:t xml:space="preserve">  Date:  21/10/17</w:t>
          </w:r>
        </w:p>
      </w:tc>
    </w:tr>
    <w:tr w:rsidR="00174198">
      <w:tc>
        <w:tcPr>
          <w:tcW w:w="9558" w:type="dxa"/>
          <w:gridSpan w:val="2"/>
        </w:tcPr>
        <w:p w:rsidR="00174198" w:rsidRDefault="00296123">
          <w:r>
            <w:t>&lt;document identifier&gt;</w:t>
          </w:r>
        </w:p>
      </w:tc>
    </w:tr>
  </w:tbl>
  <w:p w:rsidR="00174198" w:rsidRDefault="0017419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198" w:rsidRDefault="001741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BA8604C"/>
    <w:multiLevelType w:val="hybridMultilevel"/>
    <w:tmpl w:val="2D4C0EE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F670C4D"/>
    <w:multiLevelType w:val="multilevel"/>
    <w:tmpl w:val="25B0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7913"/>
    <w:rsid w:val="000927C0"/>
    <w:rsid w:val="00174198"/>
    <w:rsid w:val="001A0A20"/>
    <w:rsid w:val="00296123"/>
    <w:rsid w:val="002E188B"/>
    <w:rsid w:val="0041448C"/>
    <w:rsid w:val="00493D50"/>
    <w:rsid w:val="00516E16"/>
    <w:rsid w:val="00523B98"/>
    <w:rsid w:val="0066333C"/>
    <w:rsid w:val="006A24E3"/>
    <w:rsid w:val="006B5E04"/>
    <w:rsid w:val="0070724D"/>
    <w:rsid w:val="008355A4"/>
    <w:rsid w:val="00877607"/>
    <w:rsid w:val="00895530"/>
    <w:rsid w:val="008F43C8"/>
    <w:rsid w:val="009979CD"/>
    <w:rsid w:val="00AC258B"/>
    <w:rsid w:val="00BD0FE6"/>
    <w:rsid w:val="00C36059"/>
    <w:rsid w:val="00C70B49"/>
    <w:rsid w:val="00CA65BC"/>
    <w:rsid w:val="00CE2952"/>
    <w:rsid w:val="00D41B10"/>
    <w:rsid w:val="00F02C6D"/>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EF64A"/>
  <w15:docId w15:val="{A7D7E853-D186-4586-A9E1-66E26D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Listenabsatz">
    <w:name w:val="List Paragraph"/>
    <w:basedOn w:val="Standard"/>
    <w:uiPriority w:val="34"/>
    <w:qFormat/>
    <w:rsid w:val="002E188B"/>
    <w:pPr>
      <w:ind w:left="720"/>
      <w:contextualSpacing/>
    </w:pPr>
  </w:style>
  <w:style w:type="paragraph" w:styleId="StandardWeb">
    <w:name w:val="Normal (Web)"/>
    <w:basedOn w:val="Standard"/>
    <w:uiPriority w:val="99"/>
    <w:semiHidden/>
    <w:unhideWhenUsed/>
    <w:rsid w:val="00F02C6D"/>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github.com/flowriance/DFFC/blob/master/doc/WakeMeInTime.png?raw=tru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6000CD-E120-4381-A9BB-CCAAD1292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8</Pages>
  <Words>1452</Words>
  <Characters>9150</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WakeMeInTime</dc:subject>
  <dc:creator>Prof. Kay Margarethe Berkling, PhD</dc:creator>
  <cp:keywords/>
  <cp:lastModifiedBy>Denny Flämig</cp:lastModifiedBy>
  <cp:revision>7</cp:revision>
  <cp:lastPrinted>1899-12-31T23:00:00Z</cp:lastPrinted>
  <dcterms:created xsi:type="dcterms:W3CDTF">2017-10-20T11:25:00Z</dcterms:created>
  <dcterms:modified xsi:type="dcterms:W3CDTF">2017-10-21T10:24:00Z</dcterms:modified>
</cp:coreProperties>
</file>